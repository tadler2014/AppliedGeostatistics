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55C" w:rsidRDefault="00233C3E">
      <w:pPr>
        <w:pStyle w:val="Heading1"/>
      </w:pPr>
      <w:r>
        <w:t>Geostatistics Notes</w:t>
      </w:r>
    </w:p>
    <w:p w:rsidR="00233C3E" w:rsidRDefault="00233C3E" w:rsidP="00233C3E">
      <w:r>
        <w:t>08/29/19</w:t>
      </w:r>
    </w:p>
    <w:p w:rsidR="00233C3E" w:rsidRDefault="00233C3E" w:rsidP="00233C3E">
      <w:pPr>
        <w:pStyle w:val="Heading2"/>
      </w:pPr>
      <w:r w:rsidRPr="00233C3E">
        <w:t>Geostatistics</w:t>
      </w:r>
    </w:p>
    <w:p w:rsidR="00233C3E" w:rsidRDefault="00233C3E" w:rsidP="00233C3E">
      <w:pPr>
        <w:pStyle w:val="ListParagraph"/>
        <w:numPr>
          <w:ilvl w:val="0"/>
          <w:numId w:val="7"/>
        </w:numPr>
      </w:pPr>
      <w:r>
        <w:t>A branch of statistics that applies the theories of stochastic processes &amp; statistical inference to geographic phenomena</w:t>
      </w:r>
    </w:p>
    <w:p w:rsidR="00233C3E" w:rsidRPr="00233C3E" w:rsidRDefault="00233C3E" w:rsidP="00233C3E">
      <w:pPr>
        <w:pStyle w:val="ListParagraph"/>
        <w:numPr>
          <w:ilvl w:val="1"/>
          <w:numId w:val="7"/>
        </w:numPr>
      </w:pPr>
      <w:r>
        <w:t xml:space="preserve">Stochastic </w:t>
      </w:r>
    </w:p>
    <w:p w:rsidR="00233C3E" w:rsidRPr="00233C3E" w:rsidRDefault="00233C3E" w:rsidP="00233C3E">
      <w:pPr>
        <w:rPr>
          <w:rFonts w:asciiTheme="majorHAnsi" w:hAnsiTheme="majorHAnsi" w:cstheme="majorHAnsi"/>
          <w:b/>
          <w:bCs/>
        </w:rPr>
      </w:pPr>
    </w:p>
    <w:p w:rsidR="00233C3E" w:rsidRDefault="00233C3E" w:rsidP="00233C3E">
      <w:pPr>
        <w:pStyle w:val="Heading2"/>
      </w:pPr>
    </w:p>
    <w:p w:rsidR="0067555C" w:rsidRDefault="00233C3E" w:rsidP="00233C3E">
      <w:pPr>
        <w:pStyle w:val="Heading2"/>
      </w:pPr>
      <w:r>
        <w:t>Univariate Description</w:t>
      </w:r>
    </w:p>
    <w:p w:rsidR="00233C3E" w:rsidRDefault="00233C3E" w:rsidP="00A70B17">
      <w:pPr>
        <w:pStyle w:val="ListParagraph"/>
        <w:numPr>
          <w:ilvl w:val="0"/>
          <w:numId w:val="8"/>
        </w:numPr>
      </w:pPr>
      <w:r>
        <w:t>Cumulative Density Function (CDF)</w:t>
      </w:r>
    </w:p>
    <w:p w:rsidR="00A70B17" w:rsidRDefault="00A70B17" w:rsidP="00A70B17">
      <w:pPr>
        <w:pStyle w:val="ListParagraph"/>
      </w:pPr>
    </w:p>
    <w:p w:rsidR="00233C3E" w:rsidRDefault="00233C3E" w:rsidP="00233C3E">
      <w:pPr>
        <w:pStyle w:val="ListParagraph"/>
        <w:numPr>
          <w:ilvl w:val="0"/>
          <w:numId w:val="8"/>
        </w:numPr>
      </w:pPr>
      <w:r>
        <w:t xml:space="preserve">Summary Statistics </w:t>
      </w:r>
    </w:p>
    <w:p w:rsidR="00233C3E" w:rsidRDefault="00233C3E" w:rsidP="00233C3E">
      <w:pPr>
        <w:pStyle w:val="ListParagraph"/>
        <w:numPr>
          <w:ilvl w:val="1"/>
          <w:numId w:val="8"/>
        </w:numPr>
      </w:pPr>
      <w:r>
        <w:t>Measures of location (1</w:t>
      </w:r>
      <w:r w:rsidRPr="00233C3E">
        <w:rPr>
          <w:vertAlign w:val="superscript"/>
        </w:rPr>
        <w:t>st</w:t>
      </w:r>
      <w:r>
        <w:t xml:space="preserve"> moment)</w:t>
      </w:r>
    </w:p>
    <w:p w:rsidR="00233C3E" w:rsidRDefault="00233C3E" w:rsidP="00233C3E">
      <w:pPr>
        <w:pStyle w:val="ListParagraph"/>
        <w:numPr>
          <w:ilvl w:val="2"/>
          <w:numId w:val="8"/>
        </w:numPr>
      </w:pPr>
      <w:r>
        <w:t xml:space="preserve">Arithmetic Mean: </w:t>
      </w:r>
      <m:oMath>
        <m:r>
          <m:rPr>
            <m:sty m:val="bi"/>
          </m:rP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233C3E" w:rsidRDefault="00233C3E" w:rsidP="00233C3E">
      <w:pPr>
        <w:pStyle w:val="ListParagraph"/>
        <w:numPr>
          <w:ilvl w:val="2"/>
          <w:numId w:val="8"/>
        </w:numPr>
      </w:pPr>
      <w:r>
        <w:t xml:space="preserve">Geometric Mean: </w:t>
      </w:r>
      <m:oMath>
        <m:r>
          <m:rPr>
            <m:sty m:val="bi"/>
          </m:rPr>
          <w:rPr>
            <w:rFonts w:ascii="Cambria Math" w:hAnsi="Cambria Math"/>
          </w:rPr>
          <m:t>m=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</w:p>
    <w:p w:rsidR="00233C3E" w:rsidRDefault="00233C3E" w:rsidP="00233C3E">
      <w:pPr>
        <w:pStyle w:val="ListParagraph"/>
        <w:numPr>
          <w:ilvl w:val="2"/>
          <w:numId w:val="8"/>
        </w:numPr>
      </w:pPr>
      <w:r>
        <w:t>Median</w:t>
      </w:r>
      <w:r w:rsidR="00A70B17">
        <w:t xml:space="preserve">: </w:t>
      </w:r>
      <m:oMath>
        <m:r>
          <m:rPr>
            <m:sty m:val="bi"/>
          </m:rPr>
          <w:rPr>
            <w:rFonts w:ascii="Cambria Math" w:hAnsi="Cambria Math"/>
          </w:rPr>
          <m:t>m=midpoint</m:t>
        </m:r>
      </m:oMath>
    </w:p>
    <w:p w:rsidR="00233C3E" w:rsidRDefault="00233C3E" w:rsidP="00233C3E">
      <w:pPr>
        <w:pStyle w:val="ListParagraph"/>
        <w:numPr>
          <w:ilvl w:val="1"/>
          <w:numId w:val="8"/>
        </w:numPr>
      </w:pPr>
      <w:r>
        <w:t>Measure of spread (2</w:t>
      </w:r>
      <w:r w:rsidRPr="00233C3E">
        <w:rPr>
          <w:vertAlign w:val="superscript"/>
        </w:rPr>
        <w:t>nd</w:t>
      </w:r>
      <w:r>
        <w:t xml:space="preserve"> moment)</w:t>
      </w:r>
    </w:p>
    <w:p w:rsidR="00233C3E" w:rsidRDefault="00233C3E" w:rsidP="00233C3E">
      <w:pPr>
        <w:pStyle w:val="ListParagraph"/>
        <w:numPr>
          <w:ilvl w:val="2"/>
          <w:numId w:val="8"/>
        </w:numPr>
      </w:pPr>
      <w:r>
        <w:t xml:space="preserve">Variance </w:t>
      </w:r>
    </w:p>
    <w:p w:rsidR="00233C3E" w:rsidRDefault="00233C3E" w:rsidP="00233C3E">
      <w:pPr>
        <w:pStyle w:val="ListParagraph"/>
        <w:numPr>
          <w:ilvl w:val="2"/>
          <w:numId w:val="8"/>
        </w:numPr>
      </w:pPr>
      <w:r>
        <w:t>Standard Deviation</w:t>
      </w:r>
    </w:p>
    <w:p w:rsidR="00233C3E" w:rsidRDefault="00233C3E" w:rsidP="00233C3E">
      <w:pPr>
        <w:pStyle w:val="ListParagraph"/>
        <w:numPr>
          <w:ilvl w:val="2"/>
          <w:numId w:val="8"/>
        </w:numPr>
      </w:pPr>
      <w:r>
        <w:t>Interquartile range (IQR)</w:t>
      </w:r>
    </w:p>
    <w:p w:rsidR="00391F36" w:rsidRDefault="00A70B17" w:rsidP="00391F36">
      <w:pPr>
        <w:pStyle w:val="ListParagraph"/>
        <w:numPr>
          <w:ilvl w:val="1"/>
          <w:numId w:val="8"/>
        </w:numPr>
      </w:pPr>
      <w:r>
        <w:t>Standardizing to evaluate normality (transform data)</w:t>
      </w:r>
    </w:p>
    <w:p w:rsidR="00391F36" w:rsidRDefault="00391F36" w:rsidP="00391F36">
      <w:pPr>
        <w:pStyle w:val="ListParagraph"/>
        <w:numPr>
          <w:ilvl w:val="2"/>
          <w:numId w:val="8"/>
        </w:numPr>
      </w:pPr>
      <w:r>
        <w:t>Rank smallest to largest</w:t>
      </w:r>
    </w:p>
    <w:p w:rsidR="00391F36" w:rsidRDefault="00391F36" w:rsidP="00391F36">
      <w:pPr>
        <w:pStyle w:val="ListParagraph"/>
        <w:numPr>
          <w:ilvl w:val="2"/>
          <w:numId w:val="8"/>
        </w:numPr>
      </w:pPr>
      <w:r>
        <w:t>Determine cumulative frequency (%)</w:t>
      </w:r>
    </w:p>
    <w:p w:rsidR="00391F36" w:rsidRDefault="00391F36" w:rsidP="00391F36">
      <w:pPr>
        <w:pStyle w:val="ListParagraph"/>
        <w:numPr>
          <w:ilvl w:val="2"/>
          <w:numId w:val="8"/>
        </w:numPr>
      </w:pPr>
      <w:r>
        <w:t>Transform to Z-score</w:t>
      </w:r>
    </w:p>
    <w:p w:rsidR="00A70B17" w:rsidRDefault="00A70B17" w:rsidP="00A70B17">
      <w:pPr>
        <w:pStyle w:val="ListParagraph"/>
        <w:ind w:left="1440"/>
      </w:pPr>
    </w:p>
    <w:p w:rsidR="00A70B17" w:rsidRDefault="00A70B17" w:rsidP="00A70B17">
      <w:pPr>
        <w:pStyle w:val="ListParagraph"/>
        <w:numPr>
          <w:ilvl w:val="0"/>
          <w:numId w:val="8"/>
        </w:numPr>
      </w:pPr>
      <w:r>
        <w:lastRenderedPageBreak/>
        <w:t>Test of Normality</w:t>
      </w:r>
    </w:p>
    <w:p w:rsidR="00A70B17" w:rsidRDefault="00A70B17" w:rsidP="00A70B17">
      <w:pPr>
        <w:pStyle w:val="ListParagraph"/>
        <w:numPr>
          <w:ilvl w:val="1"/>
          <w:numId w:val="8"/>
        </w:numPr>
      </w:pPr>
      <w:r>
        <w:t xml:space="preserve">Shapiro-Wilkes Test </w:t>
      </w:r>
    </w:p>
    <w:p w:rsidR="001B0B08" w:rsidRDefault="001B0B08" w:rsidP="001B0B08">
      <w:pPr>
        <w:pStyle w:val="ListParagraph"/>
        <w:numPr>
          <w:ilvl w:val="2"/>
          <w:numId w:val="8"/>
        </w:numPr>
      </w:pPr>
      <w:r>
        <w:t xml:space="preserve">Best for </w:t>
      </w:r>
      <w:r w:rsidR="005F420A">
        <w:t>0 &lt; n &lt; 50</w:t>
      </w:r>
      <w:bookmarkStart w:id="0" w:name="_GoBack"/>
      <w:bookmarkEnd w:id="0"/>
    </w:p>
    <w:p w:rsidR="00A70B17" w:rsidRDefault="00A70B17" w:rsidP="00A70B17">
      <w:pPr>
        <w:pStyle w:val="ListParagraph"/>
        <w:numPr>
          <w:ilvl w:val="2"/>
          <w:numId w:val="8"/>
        </w:numPr>
      </w:pPr>
      <w:r>
        <w:t xml:space="preserve">Ho: </w:t>
      </w:r>
      <w:r w:rsidR="00391F36">
        <w:t>Data comes from a normal distribution</w:t>
      </w:r>
    </w:p>
    <w:p w:rsidR="00391F36" w:rsidRDefault="00391F36" w:rsidP="00A70B17">
      <w:pPr>
        <w:pStyle w:val="ListParagraph"/>
        <w:numPr>
          <w:ilvl w:val="2"/>
          <w:numId w:val="8"/>
        </w:numPr>
      </w:pPr>
      <w:r>
        <w:t>H1: Data does not come from a normal distribution</w:t>
      </w:r>
    </w:p>
    <w:p w:rsidR="00391F36" w:rsidRDefault="00391F36" w:rsidP="00A70B17">
      <w:pPr>
        <w:pStyle w:val="ListParagraph"/>
        <w:numPr>
          <w:ilvl w:val="2"/>
          <w:numId w:val="8"/>
        </w:numPr>
      </w:pPr>
      <w:r>
        <w:t>Reject:</w:t>
      </w:r>
    </w:p>
    <w:p w:rsidR="00391F36" w:rsidRDefault="00391F36" w:rsidP="00391F36">
      <w:pPr>
        <w:pStyle w:val="ListParagraph"/>
        <w:numPr>
          <w:ilvl w:val="3"/>
          <w:numId w:val="8"/>
        </w:numPr>
      </w:pPr>
      <w:r>
        <w:t>W &lt; 0.9</w:t>
      </w:r>
    </w:p>
    <w:p w:rsidR="00391F36" w:rsidRDefault="00391F36" w:rsidP="00391F36">
      <w:pPr>
        <w:pStyle w:val="ListParagraph"/>
        <w:numPr>
          <w:ilvl w:val="3"/>
          <w:numId w:val="8"/>
        </w:numPr>
      </w:pPr>
      <w:r>
        <w:t xml:space="preserve">Prob &lt; W </w:t>
      </w:r>
    </w:p>
    <w:p w:rsidR="00391F36" w:rsidRDefault="00391F36" w:rsidP="00391F36">
      <w:pPr>
        <w:pStyle w:val="ListParagraph"/>
        <w:numPr>
          <w:ilvl w:val="1"/>
          <w:numId w:val="8"/>
        </w:numPr>
      </w:pPr>
      <w:r>
        <w:t>Kolmogorov-Smirnov</w:t>
      </w:r>
    </w:p>
    <w:p w:rsidR="00A70B17" w:rsidRPr="00233C3E" w:rsidRDefault="00A70B17" w:rsidP="00A70B17">
      <w:pPr>
        <w:pStyle w:val="ListParagraph"/>
        <w:ind w:left="1440"/>
      </w:pPr>
    </w:p>
    <w:sectPr w:rsidR="00A70B17" w:rsidRPr="00233C3E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105" w:rsidRDefault="00CD4105">
      <w:r>
        <w:separator/>
      </w:r>
    </w:p>
    <w:p w:rsidR="00CD4105" w:rsidRDefault="00CD4105"/>
  </w:endnote>
  <w:endnote w:type="continuationSeparator" w:id="0">
    <w:p w:rsidR="00CD4105" w:rsidRDefault="00CD4105">
      <w:r>
        <w:continuationSeparator/>
      </w:r>
    </w:p>
    <w:p w:rsidR="00CD4105" w:rsidRDefault="00CD41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555C" w:rsidRDefault="00CD41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105" w:rsidRDefault="00CD4105">
      <w:r>
        <w:separator/>
      </w:r>
    </w:p>
    <w:p w:rsidR="00CD4105" w:rsidRDefault="00CD4105"/>
  </w:footnote>
  <w:footnote w:type="continuationSeparator" w:id="0">
    <w:p w:rsidR="00CD4105" w:rsidRDefault="00CD4105">
      <w:r>
        <w:continuationSeparator/>
      </w:r>
    </w:p>
    <w:p w:rsidR="00CD4105" w:rsidRDefault="00CD41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E45225"/>
    <w:multiLevelType w:val="multilevel"/>
    <w:tmpl w:val="87AEB02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37A0E"/>
    <w:multiLevelType w:val="hybridMultilevel"/>
    <w:tmpl w:val="6BCA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24CBD"/>
    <w:multiLevelType w:val="hybridMultilevel"/>
    <w:tmpl w:val="4FE45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E2221"/>
    <w:multiLevelType w:val="multilevel"/>
    <w:tmpl w:val="1A5A6F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235"/>
    <w:multiLevelType w:val="multilevel"/>
    <w:tmpl w:val="87AEB0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BD87C01"/>
    <w:multiLevelType w:val="multilevel"/>
    <w:tmpl w:val="87AEB0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2574367"/>
    <w:multiLevelType w:val="multilevel"/>
    <w:tmpl w:val="87AEB0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EA94E6A"/>
    <w:multiLevelType w:val="multilevel"/>
    <w:tmpl w:val="87AEB02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71B88"/>
    <w:multiLevelType w:val="hybridMultilevel"/>
    <w:tmpl w:val="ACD8525A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3" w15:restartNumberingAfterBreak="0">
    <w:nsid w:val="7EEC76C5"/>
    <w:multiLevelType w:val="hybridMultilevel"/>
    <w:tmpl w:val="89088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1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3E"/>
    <w:rsid w:val="001B0B08"/>
    <w:rsid w:val="00233C3E"/>
    <w:rsid w:val="00391F36"/>
    <w:rsid w:val="005F420A"/>
    <w:rsid w:val="0067555C"/>
    <w:rsid w:val="00A70B17"/>
    <w:rsid w:val="00CD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763B0"/>
  <w15:chartTrackingRefBased/>
  <w15:docId w15:val="{B3E0089F-AAF3-0F4D-B6DA-BFECED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3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dler/Library/Containers/com.microsoft.Word/Data/Library/Application%20Support/Microsoft/Office/16.0/DTS/en-US%7bA4F5FF07-EF35-D849-B646-FCEF2C0F3D05%7d/%7bA0A129BE-1713-4049-AACA-E75B36309E2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28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tadler</dc:creator>
  <cp:keywords/>
  <dc:description/>
  <cp:lastModifiedBy>Thomas Adler</cp:lastModifiedBy>
  <cp:revision>2</cp:revision>
  <dcterms:created xsi:type="dcterms:W3CDTF">2019-08-29T12:52:00Z</dcterms:created>
  <dcterms:modified xsi:type="dcterms:W3CDTF">2019-08-29T13:31:00Z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